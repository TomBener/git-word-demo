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947" w:rsidRDefault="002F5947">
      <w:pPr>
        <w:pStyle w:val="TOC1"/>
        <w:tabs>
          <w:tab w:val="left" w:pos="1200"/>
          <w:tab w:val="right" w:leader="dot" w:pos="9054"/>
        </w:tabs>
        <w:ind w:firstLine="56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82663" w:history="1">
        <w:r w:rsidRPr="00764871">
          <w:rPr>
            <w:rStyle w:val="ab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Pr="00764871">
          <w:rPr>
            <w:rStyle w:val="ab"/>
            <w:noProof/>
          </w:rPr>
          <w:t>一级标题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_Toc21182663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F5947" w:rsidRDefault="00A674F0">
      <w:pPr>
        <w:pStyle w:val="TOC2"/>
        <w:tabs>
          <w:tab w:val="left" w:pos="1440"/>
          <w:tab w:val="right" w:leader="dot" w:pos="9054"/>
        </w:tabs>
        <w:ind w:firstLine="480"/>
        <w:rPr>
          <w:rFonts w:asciiTheme="minorHAnsi" w:eastAsiaTheme="minorEastAsia" w:hAnsiTheme="minorHAnsi" w:cstheme="minorBidi"/>
          <w:smallCaps w:val="0"/>
          <w:noProof/>
          <w:sz w:val="21"/>
          <w:szCs w:val="24"/>
        </w:rPr>
      </w:pPr>
      <w:hyperlink w:anchor="_Toc21182664" w:history="1">
        <w:r w:rsidR="002F5947" w:rsidRPr="00764871">
          <w:rPr>
            <w:rStyle w:val="ab"/>
            <w:noProof/>
          </w:rPr>
          <w:t>1.1</w:t>
        </w:r>
        <w:r w:rsidR="002F5947">
          <w:rPr>
            <w:rFonts w:asciiTheme="minorHAnsi" w:eastAsiaTheme="minorEastAsia" w:hAnsiTheme="minorHAnsi" w:cstheme="minorBidi"/>
            <w:smallCap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二级标题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_Toc21182664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2F5947" w:rsidRDefault="00A674F0">
      <w:pPr>
        <w:pStyle w:val="TOC3"/>
        <w:tabs>
          <w:tab w:val="left" w:pos="1920"/>
          <w:tab w:val="right" w:leader="dot" w:pos="9054"/>
        </w:tabs>
        <w:ind w:firstLine="480"/>
        <w:rPr>
          <w:rFonts w:asciiTheme="minorHAnsi" w:eastAsiaTheme="minorEastAsia" w:hAnsiTheme="minorHAnsi" w:cstheme="minorBidi"/>
          <w:iCs w:val="0"/>
          <w:noProof/>
          <w:sz w:val="21"/>
          <w:szCs w:val="24"/>
        </w:rPr>
      </w:pPr>
      <w:hyperlink w:anchor="_Toc21182665" w:history="1">
        <w:r w:rsidR="002F5947" w:rsidRPr="00764871">
          <w:rPr>
            <w:rStyle w:val="ab"/>
            <w:noProof/>
          </w:rPr>
          <w:t>1.1.1</w:t>
        </w:r>
        <w:r w:rsidR="002F5947">
          <w:rPr>
            <w:rFonts w:asciiTheme="minorHAnsi" w:eastAsiaTheme="minorEastAsia" w:hAnsiTheme="minorHAnsi" w:cstheme="minorBidi"/>
            <w:iCs w:val="0"/>
            <w:noProof/>
            <w:sz w:val="21"/>
            <w:szCs w:val="24"/>
          </w:rPr>
          <w:tab/>
        </w:r>
        <w:r w:rsidR="002F5947" w:rsidRPr="00764871">
          <w:rPr>
            <w:rStyle w:val="ab"/>
            <w:noProof/>
          </w:rPr>
          <w:t>三级标题</w:t>
        </w:r>
        <w:r w:rsidR="002F5947">
          <w:rPr>
            <w:noProof/>
            <w:webHidden/>
          </w:rPr>
          <w:tab/>
        </w:r>
        <w:r w:rsidR="002F5947">
          <w:rPr>
            <w:noProof/>
            <w:webHidden/>
          </w:rPr>
          <w:fldChar w:fldCharType="begin"/>
        </w:r>
        <w:r w:rsidR="002F5947">
          <w:rPr>
            <w:noProof/>
            <w:webHidden/>
          </w:rPr>
          <w:instrText xml:space="preserve"> PAGEREF _Toc21182665 \h </w:instrText>
        </w:r>
        <w:r w:rsidR="002F5947">
          <w:rPr>
            <w:noProof/>
            <w:webHidden/>
          </w:rPr>
        </w:r>
        <w:r w:rsidR="002F5947">
          <w:rPr>
            <w:noProof/>
            <w:webHidden/>
          </w:rPr>
          <w:fldChar w:fldCharType="separate"/>
        </w:r>
        <w:r w:rsidR="002F5947">
          <w:rPr>
            <w:noProof/>
            <w:webHidden/>
          </w:rPr>
          <w:t>1</w:t>
        </w:r>
        <w:r w:rsidR="002F5947">
          <w:rPr>
            <w:noProof/>
            <w:webHidden/>
          </w:rPr>
          <w:fldChar w:fldCharType="end"/>
        </w:r>
      </w:hyperlink>
    </w:p>
    <w:p w:rsidR="0098302D" w:rsidRPr="0098302D" w:rsidRDefault="002F5947" w:rsidP="0098302D">
      <w:pPr>
        <w:pStyle w:val="10"/>
      </w:pPr>
      <w:r>
        <w:fldChar w:fldCharType="end"/>
      </w:r>
      <w:r w:rsidR="00766DA0">
        <w:rPr>
          <w:rFonts w:hint="eastAsia"/>
        </w:rPr>
        <w:t>一级标</w:t>
      </w:r>
      <w:r w:rsidR="0041617E">
        <w:rPr>
          <w:rFonts w:hint="eastAsia"/>
        </w:rPr>
        <w:t>题</w:t>
      </w:r>
    </w:p>
    <w:p w:rsidR="00766DA0" w:rsidRDefault="00766DA0" w:rsidP="00766DA0">
      <w:pPr>
        <w:pStyle w:val="2"/>
      </w:pPr>
      <w:r>
        <w:rPr>
          <w:rFonts w:hint="eastAsia"/>
        </w:rPr>
        <w:t>二级标题</w:t>
      </w:r>
    </w:p>
    <w:p w:rsidR="0098302D" w:rsidRPr="0098302D" w:rsidRDefault="0098302D" w:rsidP="0098302D">
      <w:pPr>
        <w:ind w:firstLine="480"/>
      </w:pPr>
      <w:bookmarkStart w:id="0" w:name="_GoBack"/>
      <w:bookmarkEnd w:id="0"/>
      <w:r>
        <w:rPr>
          <w:rFonts w:hint="eastAsia"/>
        </w:rPr>
        <w:t>测试</w:t>
      </w:r>
      <w:r w:rsidR="00D163CA">
        <w:rPr>
          <w:rFonts w:hint="eastAsia"/>
        </w:rPr>
        <w:t>test</w:t>
      </w:r>
    </w:p>
    <w:p w:rsidR="00700DA4" w:rsidRDefault="00700DA4" w:rsidP="00700DA4">
      <w:pPr>
        <w:pStyle w:val="3"/>
      </w:pPr>
      <w:bookmarkStart w:id="1" w:name="_Toc21182665"/>
      <w:r>
        <w:rPr>
          <w:rFonts w:hint="eastAsia"/>
        </w:rPr>
        <w:t>三级标题</w:t>
      </w:r>
      <w:bookmarkEnd w:id="1"/>
    </w:p>
    <w:p w:rsidR="002F5947" w:rsidRDefault="00700DA4" w:rsidP="002F5947">
      <w:pPr>
        <w:ind w:firstLine="480"/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提供了页眉、页脚、封面和文本框设计，这些设计可互为补充。例如，您可以添加匹配的封面、页眉和提要栏。单击“插入”，然后从不同库中选择所需元素。</w:t>
      </w:r>
    </w:p>
    <w:p w:rsidR="002F5947" w:rsidRDefault="002F5947" w:rsidP="002F5947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153576" cy="418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ify Secti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54" cy="419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47" w:rsidRPr="00700DA4" w:rsidRDefault="002F5947" w:rsidP="002F5947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8040E">
        <w:t>使用题注插入图片标题</w:t>
      </w:r>
    </w:p>
    <w:sectPr w:rsidR="002F5947" w:rsidRPr="00700DA4" w:rsidSect="007F4C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0" w:h="16840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74F0" w:rsidRDefault="00A674F0" w:rsidP="001A1C1E">
      <w:pPr>
        <w:spacing w:line="240" w:lineRule="auto"/>
        <w:ind w:firstLine="480"/>
      </w:pPr>
      <w:r>
        <w:separator/>
      </w:r>
    </w:p>
  </w:endnote>
  <w:endnote w:type="continuationSeparator" w:id="0">
    <w:p w:rsidR="00A674F0" w:rsidRDefault="00A674F0" w:rsidP="001A1C1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87797102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40159892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51696784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15743197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9D1D61" w:rsidRDefault="009D1D61" w:rsidP="00665E72">
        <w:pPr>
          <w:pStyle w:val="a8"/>
          <w:framePr w:wrap="none" w:vAnchor="text" w:hAnchor="margin" w:xAlign="center" w:y="1"/>
          <w:ind w:firstLine="360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9D1D61" w:rsidRDefault="009D1D6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74F0" w:rsidRDefault="00A674F0" w:rsidP="001A1C1E">
      <w:pPr>
        <w:spacing w:line="240" w:lineRule="auto"/>
        <w:ind w:firstLine="480"/>
      </w:pPr>
      <w:r>
        <w:separator/>
      </w:r>
    </w:p>
  </w:footnote>
  <w:footnote w:type="continuationSeparator" w:id="0">
    <w:p w:rsidR="00A674F0" w:rsidRDefault="00A674F0" w:rsidP="001A1C1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D61" w:rsidRDefault="009D1D6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1320" w:rsidRDefault="00921320" w:rsidP="003650C8">
    <w:pP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1D61" w:rsidRDefault="009D1D6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6B1591"/>
    <w:multiLevelType w:val="singleLevel"/>
    <w:tmpl w:val="9D6B15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16D659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2E601F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C1086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332C9D9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27A087B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94638A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FAA80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8AEAB8F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09CA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B944FC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singleLevel"/>
    <w:tmpl w:val="F2215D10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2" w15:restartNumberingAfterBreak="0">
    <w:nsid w:val="00000008"/>
    <w:multiLevelType w:val="singleLevel"/>
    <w:tmpl w:val="843FBF0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0000000A"/>
    <w:multiLevelType w:val="singleLevel"/>
    <w:tmpl w:val="1C44A7B8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0000000E"/>
    <w:multiLevelType w:val="singleLevel"/>
    <w:tmpl w:val="EE7CEE77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5" w15:restartNumberingAfterBreak="0">
    <w:nsid w:val="0000001B"/>
    <w:multiLevelType w:val="multilevel"/>
    <w:tmpl w:val="DA05AF4B"/>
    <w:lvl w:ilvl="0">
      <w:start w:val="1"/>
      <w:numFmt w:val="decimal"/>
      <w:suff w:val="space"/>
      <w:lvlText w:val="%1."/>
      <w:lvlJc w:val="left"/>
      <w:pPr>
        <w:ind w:left="48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0000001C"/>
    <w:multiLevelType w:val="singleLevel"/>
    <w:tmpl w:val="97FEC098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7" w15:restartNumberingAfterBreak="0">
    <w:nsid w:val="086A0A98"/>
    <w:multiLevelType w:val="multilevel"/>
    <w:tmpl w:val="2AFAFD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0CC2241A"/>
    <w:multiLevelType w:val="hybridMultilevel"/>
    <w:tmpl w:val="F3D25E8E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0DA229A5"/>
    <w:multiLevelType w:val="hybridMultilevel"/>
    <w:tmpl w:val="F78E8328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6AE569F"/>
    <w:multiLevelType w:val="hybridMultilevel"/>
    <w:tmpl w:val="D234C93C"/>
    <w:lvl w:ilvl="0" w:tplc="411898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A44575A"/>
    <w:multiLevelType w:val="multilevel"/>
    <w:tmpl w:val="F04EA7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1EB65192"/>
    <w:multiLevelType w:val="multilevel"/>
    <w:tmpl w:val="EC6EC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1FEF4BDE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225851B3"/>
    <w:multiLevelType w:val="multilevel"/>
    <w:tmpl w:val="5790B7E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5" w15:restartNumberingAfterBreak="0">
    <w:nsid w:val="2705315F"/>
    <w:multiLevelType w:val="multilevel"/>
    <w:tmpl w:val="2E6AE3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32744FC0"/>
    <w:multiLevelType w:val="multilevel"/>
    <w:tmpl w:val="9F0C2BE4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27" w15:restartNumberingAfterBreak="0">
    <w:nsid w:val="3B154E17"/>
    <w:multiLevelType w:val="multilevel"/>
    <w:tmpl w:val="37F4E7D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3B765905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3E1F64FB"/>
    <w:multiLevelType w:val="hybridMultilevel"/>
    <w:tmpl w:val="CA769744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40083E01"/>
    <w:multiLevelType w:val="hybridMultilevel"/>
    <w:tmpl w:val="00840DDC"/>
    <w:lvl w:ilvl="0" w:tplc="56963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2DE0B2C"/>
    <w:multiLevelType w:val="hybridMultilevel"/>
    <w:tmpl w:val="CE2C2172"/>
    <w:lvl w:ilvl="0" w:tplc="56963934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455457DE"/>
    <w:multiLevelType w:val="multilevel"/>
    <w:tmpl w:val="C3426100"/>
    <w:lvl w:ilvl="0">
      <w:start w:val="1"/>
      <w:numFmt w:val="decimal"/>
      <w:pStyle w:val="10"/>
      <w:lvlText w:val="%1"/>
      <w:lvlJc w:val="left"/>
      <w:pPr>
        <w:tabs>
          <w:tab w:val="num" w:pos="403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33" w15:restartNumberingAfterBreak="0">
    <w:nsid w:val="536E6585"/>
    <w:multiLevelType w:val="multilevel"/>
    <w:tmpl w:val="6582AB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 w15:restartNumberingAfterBreak="0">
    <w:nsid w:val="5AE377AD"/>
    <w:multiLevelType w:val="singleLevel"/>
    <w:tmpl w:val="283F4248"/>
    <w:lvl w:ilvl="0">
      <w:start w:val="1"/>
      <w:numFmt w:val="upperLetter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5" w15:restartNumberingAfterBreak="0">
    <w:nsid w:val="5FE5110D"/>
    <w:multiLevelType w:val="multilevel"/>
    <w:tmpl w:val="50CE6F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6C7C2851"/>
    <w:multiLevelType w:val="multilevel"/>
    <w:tmpl w:val="3CA029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7"/>
  </w:num>
  <w:num w:numId="2">
    <w:abstractNumId w:val="22"/>
  </w:num>
  <w:num w:numId="3">
    <w:abstractNumId w:val="3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36"/>
  </w:num>
  <w:num w:numId="10">
    <w:abstractNumId w:val="17"/>
    <w:lvlOverride w:ilvl="0">
      <w:startOverride w:val="6"/>
    </w:lvlOverride>
  </w:num>
  <w:num w:numId="11">
    <w:abstractNumId w:val="28"/>
  </w:num>
  <w:num w:numId="12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9"/>
  </w:num>
  <w:num w:numId="15">
    <w:abstractNumId w:val="18"/>
  </w:num>
  <w:num w:numId="16">
    <w:abstractNumId w:val="19"/>
  </w:num>
  <w:num w:numId="17">
    <w:abstractNumId w:val="23"/>
  </w:num>
  <w:num w:numId="18">
    <w:abstractNumId w:val="20"/>
  </w:num>
  <w:num w:numId="19">
    <w:abstractNumId w:val="0"/>
  </w:num>
  <w:num w:numId="20">
    <w:abstractNumId w:val="31"/>
  </w:num>
  <w:num w:numId="21">
    <w:abstractNumId w:val="25"/>
  </w:num>
  <w:num w:numId="22">
    <w:abstractNumId w:val="35"/>
  </w:num>
  <w:num w:numId="23">
    <w:abstractNumId w:val="21"/>
  </w:num>
  <w:num w:numId="24">
    <w:abstractNumId w:val="26"/>
  </w:num>
  <w:num w:numId="25">
    <w:abstractNumId w:val="1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0"/>
  </w:num>
  <w:num w:numId="30">
    <w:abstractNumId w:val="14"/>
    <w:lvlOverride w:ilvl="0">
      <w:startOverride w:val="1"/>
    </w:lvlOverride>
  </w:num>
  <w:num w:numId="31">
    <w:abstractNumId w:val="16"/>
    <w:lvlOverride w:ilvl="0">
      <w:startOverride w:val="1"/>
    </w:lvlOverride>
  </w:num>
  <w:num w:numId="32">
    <w:abstractNumId w:val="34"/>
    <w:lvlOverride w:ilvl="0">
      <w:startOverride w:val="1"/>
    </w:lvlOverride>
  </w:num>
  <w:num w:numId="33">
    <w:abstractNumId w:val="13"/>
    <w:lvlOverride w:ilvl="0">
      <w:startOverride w:val="2"/>
    </w:lvlOverride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</w:num>
  <w:num w:numId="36">
    <w:abstractNumId w:val="5"/>
  </w:num>
  <w:num w:numId="37">
    <w:abstractNumId w:val="6"/>
  </w:num>
  <w:num w:numId="38">
    <w:abstractNumId w:val="7"/>
  </w:num>
  <w:num w:numId="39">
    <w:abstractNumId w:val="8"/>
  </w:num>
  <w:num w:numId="40">
    <w:abstractNumId w:val="10"/>
  </w:num>
  <w:num w:numId="41">
    <w:abstractNumId w:val="1"/>
  </w:num>
  <w:num w:numId="42">
    <w:abstractNumId w:val="2"/>
  </w:num>
  <w:num w:numId="43">
    <w:abstractNumId w:val="3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4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E9"/>
    <w:rsid w:val="00005CD8"/>
    <w:rsid w:val="00015AE9"/>
    <w:rsid w:val="000246F9"/>
    <w:rsid w:val="00051F39"/>
    <w:rsid w:val="00091008"/>
    <w:rsid w:val="00096E88"/>
    <w:rsid w:val="000A7602"/>
    <w:rsid w:val="000D16C8"/>
    <w:rsid w:val="000D46A1"/>
    <w:rsid w:val="000F49B7"/>
    <w:rsid w:val="00111F1D"/>
    <w:rsid w:val="001244D8"/>
    <w:rsid w:val="001400D0"/>
    <w:rsid w:val="00163C0A"/>
    <w:rsid w:val="00165070"/>
    <w:rsid w:val="00172149"/>
    <w:rsid w:val="001A0711"/>
    <w:rsid w:val="001A1C1E"/>
    <w:rsid w:val="001D15BD"/>
    <w:rsid w:val="0020124A"/>
    <w:rsid w:val="00201AE8"/>
    <w:rsid w:val="0020440F"/>
    <w:rsid w:val="00223905"/>
    <w:rsid w:val="00263B67"/>
    <w:rsid w:val="002739CE"/>
    <w:rsid w:val="002A042B"/>
    <w:rsid w:val="002C1F86"/>
    <w:rsid w:val="002D3F97"/>
    <w:rsid w:val="002D55E2"/>
    <w:rsid w:val="002F5947"/>
    <w:rsid w:val="00307F04"/>
    <w:rsid w:val="00335087"/>
    <w:rsid w:val="0035151E"/>
    <w:rsid w:val="003650C8"/>
    <w:rsid w:val="00380D57"/>
    <w:rsid w:val="003900A0"/>
    <w:rsid w:val="003D551C"/>
    <w:rsid w:val="003E1A32"/>
    <w:rsid w:val="003F41F3"/>
    <w:rsid w:val="004030FE"/>
    <w:rsid w:val="00412269"/>
    <w:rsid w:val="0041617E"/>
    <w:rsid w:val="0042311E"/>
    <w:rsid w:val="00431634"/>
    <w:rsid w:val="0044499A"/>
    <w:rsid w:val="00460636"/>
    <w:rsid w:val="004866FB"/>
    <w:rsid w:val="00490BBB"/>
    <w:rsid w:val="004966F8"/>
    <w:rsid w:val="004B42DF"/>
    <w:rsid w:val="004B51F8"/>
    <w:rsid w:val="004D5158"/>
    <w:rsid w:val="00505CAE"/>
    <w:rsid w:val="00511EF4"/>
    <w:rsid w:val="005829F3"/>
    <w:rsid w:val="00584F9C"/>
    <w:rsid w:val="005929FE"/>
    <w:rsid w:val="00597884"/>
    <w:rsid w:val="005A01A0"/>
    <w:rsid w:val="005A30DC"/>
    <w:rsid w:val="005C320D"/>
    <w:rsid w:val="005F1823"/>
    <w:rsid w:val="0062259C"/>
    <w:rsid w:val="00635E07"/>
    <w:rsid w:val="00665E72"/>
    <w:rsid w:val="00681D2A"/>
    <w:rsid w:val="0069758E"/>
    <w:rsid w:val="00700DA4"/>
    <w:rsid w:val="00743715"/>
    <w:rsid w:val="00752EDE"/>
    <w:rsid w:val="007612A2"/>
    <w:rsid w:val="00766DA0"/>
    <w:rsid w:val="00783AE3"/>
    <w:rsid w:val="007E6574"/>
    <w:rsid w:val="007F4CDF"/>
    <w:rsid w:val="0084427C"/>
    <w:rsid w:val="0087336C"/>
    <w:rsid w:val="00876741"/>
    <w:rsid w:val="0088105A"/>
    <w:rsid w:val="0088753C"/>
    <w:rsid w:val="008B777E"/>
    <w:rsid w:val="00907B4C"/>
    <w:rsid w:val="00921320"/>
    <w:rsid w:val="00922D0E"/>
    <w:rsid w:val="00952E5A"/>
    <w:rsid w:val="00975C5F"/>
    <w:rsid w:val="0098302D"/>
    <w:rsid w:val="009B3955"/>
    <w:rsid w:val="009C7FD8"/>
    <w:rsid w:val="009D1D61"/>
    <w:rsid w:val="009E2D40"/>
    <w:rsid w:val="009E3EF1"/>
    <w:rsid w:val="009F4D4B"/>
    <w:rsid w:val="00A118D0"/>
    <w:rsid w:val="00A11FD4"/>
    <w:rsid w:val="00A15DA5"/>
    <w:rsid w:val="00A32AAB"/>
    <w:rsid w:val="00A40DDE"/>
    <w:rsid w:val="00A442C9"/>
    <w:rsid w:val="00A60D57"/>
    <w:rsid w:val="00A674F0"/>
    <w:rsid w:val="00A94E98"/>
    <w:rsid w:val="00AA316D"/>
    <w:rsid w:val="00AC3CB8"/>
    <w:rsid w:val="00AE2C2E"/>
    <w:rsid w:val="00B01C57"/>
    <w:rsid w:val="00B042A6"/>
    <w:rsid w:val="00B158D8"/>
    <w:rsid w:val="00B3620D"/>
    <w:rsid w:val="00B3779B"/>
    <w:rsid w:val="00B40C09"/>
    <w:rsid w:val="00B414F2"/>
    <w:rsid w:val="00B764B9"/>
    <w:rsid w:val="00B824B1"/>
    <w:rsid w:val="00B934BD"/>
    <w:rsid w:val="00BD3311"/>
    <w:rsid w:val="00BD5C06"/>
    <w:rsid w:val="00C003E5"/>
    <w:rsid w:val="00C056A1"/>
    <w:rsid w:val="00C32A71"/>
    <w:rsid w:val="00C44BEA"/>
    <w:rsid w:val="00C764FB"/>
    <w:rsid w:val="00CA0735"/>
    <w:rsid w:val="00CA3212"/>
    <w:rsid w:val="00CB051A"/>
    <w:rsid w:val="00CB094C"/>
    <w:rsid w:val="00CC1132"/>
    <w:rsid w:val="00CC4385"/>
    <w:rsid w:val="00CC4A07"/>
    <w:rsid w:val="00CD7733"/>
    <w:rsid w:val="00CE0A32"/>
    <w:rsid w:val="00D159F0"/>
    <w:rsid w:val="00D163CA"/>
    <w:rsid w:val="00D17DBB"/>
    <w:rsid w:val="00D21818"/>
    <w:rsid w:val="00D65D3F"/>
    <w:rsid w:val="00D960F8"/>
    <w:rsid w:val="00E0406F"/>
    <w:rsid w:val="00E228C7"/>
    <w:rsid w:val="00E6436F"/>
    <w:rsid w:val="00E837EF"/>
    <w:rsid w:val="00E86679"/>
    <w:rsid w:val="00EF5EF0"/>
    <w:rsid w:val="00F05867"/>
    <w:rsid w:val="00F07236"/>
    <w:rsid w:val="00F1779B"/>
    <w:rsid w:val="00F5414E"/>
    <w:rsid w:val="00F54D49"/>
    <w:rsid w:val="00F803BD"/>
    <w:rsid w:val="00FB48AC"/>
    <w:rsid w:val="00FD358B"/>
    <w:rsid w:val="00FD43CD"/>
    <w:rsid w:val="00FE5D74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74673"/>
  <w15:chartTrackingRefBased/>
  <w15:docId w15:val="{B597E955-3869-114A-B10C-33728B2C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kern w:val="2"/>
        <w:sz w:val="24"/>
        <w:szCs w:val="24"/>
        <w:lang w:val="en-US" w:eastAsia="zh-CN" w:bidi="ar-SA"/>
      </w:rPr>
    </w:rPrDefault>
    <w:pPrDefault>
      <w:pPr>
        <w:spacing w:before="340" w:after="33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30DC"/>
    <w:pPr>
      <w:spacing w:before="0" w:after="0"/>
    </w:pPr>
  </w:style>
  <w:style w:type="paragraph" w:styleId="10">
    <w:name w:val="heading 1"/>
    <w:basedOn w:val="a"/>
    <w:next w:val="a"/>
    <w:link w:val="11"/>
    <w:autoRedefine/>
    <w:uiPriority w:val="9"/>
    <w:qFormat/>
    <w:rsid w:val="00A442C9"/>
    <w:pPr>
      <w:keepNext/>
      <w:keepLines/>
      <w:numPr>
        <w:numId w:val="13"/>
      </w:numPr>
      <w:tabs>
        <w:tab w:val="num" w:pos="480"/>
      </w:tabs>
      <w:spacing w:beforeLines="100" w:before="326" w:afterLines="100" w:after="326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60636"/>
    <w:pPr>
      <w:keepNext/>
      <w:keepLines/>
      <w:numPr>
        <w:ilvl w:val="1"/>
        <w:numId w:val="13"/>
      </w:numPr>
      <w:tabs>
        <w:tab w:val="left" w:pos="240"/>
      </w:tabs>
      <w:spacing w:beforeLines="80" w:before="260" w:afterLines="80" w:after="260"/>
      <w:ind w:firstLineChars="0"/>
      <w:outlineLvl w:val="1"/>
    </w:pPr>
    <w:rPr>
      <w:rFonts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0636"/>
    <w:pPr>
      <w:keepNext/>
      <w:keepLines/>
      <w:numPr>
        <w:ilvl w:val="2"/>
        <w:numId w:val="13"/>
      </w:numPr>
      <w:spacing w:before="200" w:after="200"/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35E07"/>
    <w:pPr>
      <w:numPr>
        <w:numId w:val="1"/>
      </w:numPr>
    </w:pPr>
  </w:style>
  <w:style w:type="character" w:customStyle="1" w:styleId="11">
    <w:name w:val="标题 1 字符"/>
    <w:basedOn w:val="a0"/>
    <w:link w:val="10"/>
    <w:uiPriority w:val="9"/>
    <w:rsid w:val="00A442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636"/>
    <w:rPr>
      <w:rFonts w:cs="Times New Roman (标题 CS)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0636"/>
    <w:rPr>
      <w:b/>
      <w:bCs/>
      <w:szCs w:val="32"/>
    </w:rPr>
  </w:style>
  <w:style w:type="paragraph" w:styleId="a3">
    <w:name w:val="List Paragraph"/>
    <w:basedOn w:val="a"/>
    <w:uiPriority w:val="34"/>
    <w:qFormat/>
    <w:rsid w:val="00F54D49"/>
    <w:pPr>
      <w:ind w:firstLine="420"/>
    </w:pPr>
  </w:style>
  <w:style w:type="paragraph" w:styleId="a4">
    <w:name w:val="Balloon Text"/>
    <w:basedOn w:val="a"/>
    <w:link w:val="a5"/>
    <w:uiPriority w:val="99"/>
    <w:semiHidden/>
    <w:unhideWhenUsed/>
    <w:rsid w:val="0035151E"/>
    <w:pPr>
      <w:spacing w:line="240" w:lineRule="auto"/>
    </w:pPr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151E"/>
    <w:rPr>
      <w:rFonts w:ascii="宋体"/>
      <w:sz w:val="18"/>
      <w:szCs w:val="18"/>
    </w:rPr>
  </w:style>
  <w:style w:type="paragraph" w:styleId="a6">
    <w:name w:val="header"/>
    <w:basedOn w:val="a"/>
    <w:link w:val="a7"/>
    <w:unhideWhenUsed/>
    <w:rsid w:val="001A1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A1C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1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1C1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A1C1E"/>
  </w:style>
  <w:style w:type="paragraph" w:styleId="TOC1">
    <w:name w:val="toc 1"/>
    <w:basedOn w:val="a"/>
    <w:next w:val="a"/>
    <w:autoRedefine/>
    <w:uiPriority w:val="39"/>
    <w:unhideWhenUsed/>
    <w:rsid w:val="00FB48AC"/>
    <w:pPr>
      <w:spacing w:before="60"/>
      <w:jc w:val="left"/>
    </w:pPr>
    <w:rPr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D1D61"/>
    <w:pPr>
      <w:ind w:left="24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84F9C"/>
    <w:pPr>
      <w:ind w:left="480"/>
      <w:jc w:val="left"/>
    </w:pPr>
    <w:rPr>
      <w:iCs/>
      <w:szCs w:val="20"/>
    </w:rPr>
  </w:style>
  <w:style w:type="character" w:styleId="ab">
    <w:name w:val="Hyperlink"/>
    <w:basedOn w:val="a0"/>
    <w:uiPriority w:val="99"/>
    <w:unhideWhenUsed/>
    <w:rsid w:val="00665E72"/>
    <w:rPr>
      <w:color w:val="0563C1" w:themeColor="hyperlink"/>
      <w:u w:val="single"/>
    </w:rPr>
  </w:style>
  <w:style w:type="paragraph" w:styleId="ac">
    <w:name w:val="No Spacing"/>
    <w:uiPriority w:val="1"/>
    <w:qFormat/>
    <w:rsid w:val="00665E72"/>
    <w:pPr>
      <w:spacing w:before="0" w:after="0" w:line="240" w:lineRule="auto"/>
    </w:pPr>
  </w:style>
  <w:style w:type="paragraph" w:styleId="ad">
    <w:name w:val="caption"/>
    <w:basedOn w:val="a"/>
    <w:next w:val="a"/>
    <w:autoRedefine/>
    <w:uiPriority w:val="35"/>
    <w:unhideWhenUsed/>
    <w:qFormat/>
    <w:rsid w:val="005F1823"/>
    <w:pPr>
      <w:ind w:firstLineChars="0" w:firstLine="0"/>
      <w:jc w:val="center"/>
    </w:pPr>
    <w:rPr>
      <w:rFonts w:eastAsia="黑体" w:cs="Times New Roman (标题 CS)"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5F1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5F1823"/>
    <w:rPr>
      <w:i/>
      <w:iCs/>
      <w:color w:val="404040" w:themeColor="text1" w:themeTint="BF"/>
    </w:rPr>
  </w:style>
  <w:style w:type="paragraph" w:styleId="TOC4">
    <w:name w:val="toc 4"/>
    <w:basedOn w:val="a"/>
    <w:next w:val="a"/>
    <w:autoRedefine/>
    <w:uiPriority w:val="39"/>
    <w:unhideWhenUsed/>
    <w:rsid w:val="009D1D61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9D1D61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9D1D61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9D1D61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9D1D61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9D1D61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D1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footnote text"/>
    <w:basedOn w:val="a"/>
    <w:link w:val="af1"/>
    <w:uiPriority w:val="99"/>
    <w:semiHidden/>
    <w:unhideWhenUsed/>
    <w:rsid w:val="0088753C"/>
    <w:pPr>
      <w:snapToGrid w:val="0"/>
      <w:jc w:val="left"/>
    </w:pPr>
    <w:rPr>
      <w:sz w:val="21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88753C"/>
    <w:rPr>
      <w:sz w:val="21"/>
      <w:szCs w:val="18"/>
    </w:rPr>
  </w:style>
  <w:style w:type="character" w:styleId="af2">
    <w:name w:val="footnote reference"/>
    <w:basedOn w:val="a0"/>
    <w:uiPriority w:val="99"/>
    <w:semiHidden/>
    <w:unhideWhenUsed/>
    <w:rsid w:val="00204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tao/Library/Group%20Containers/UBF8T346G9.Office/User%20Content.localized/Templates.localized/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978A5FF-E693-6148-A2B7-9553886E26A5}">
  <we:reference id="wa104379996" version="1.5.0.0" store="zh-CN" storeType="OMEX"/>
  <we:alternateReferences>
    <we:reference id="wa104379996" version="1.5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3804240-E14B-0342-94E7-EDDCF12CD072}">
  <we:reference id="wa104380646" version="1.0.0.0" store="en-US" storeType="OMEX"/>
  <we:alternateReferences>
    <we:reference id="wa104380646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29</TotalTime>
  <Pages>1</Pages>
  <Words>58</Words>
  <Characters>332</Characters>
  <Application>Microsoft Office Word</Application>
  <DocSecurity>0</DocSecurity>
  <Lines>2</Lines>
  <Paragraphs>1</Paragraphs>
  <ScaleCrop>false</ScaleCrop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TomBen</dc:creator>
  <cp:keywords/>
  <dc:description/>
  <cp:lastModifiedBy>任涛</cp:lastModifiedBy>
  <cp:revision>19</cp:revision>
  <cp:lastPrinted>2019-03-19T12:16:00Z</cp:lastPrinted>
  <dcterms:created xsi:type="dcterms:W3CDTF">2019-04-13T11:16:00Z</dcterms:created>
  <dcterms:modified xsi:type="dcterms:W3CDTF">2019-10-06T01:55:00Z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id="nZ2JfPsQ"/&gt;&lt;style id="http://www.zotero.org/styles/chinese-gb7714-2005-numeric" hasBibliography="1" bibliographyStyleHasBeenSet="0"/&gt;&lt;prefs&gt;&lt;pref name="fieldType" value="Field"/&gt;&lt;pref name="autom</vt:lpwstr>
  </property>
  <property fmtid="{D5CDD505-2E9C-101B-9397-08002B2CF9AE}" pid="3" name="ZOTERO_PREF_2">
    <vt:lpwstr>aticJournalAbbreviations" value="true"/&gt;&lt;/prefs&gt;&lt;/data&gt;</vt:lpwstr>
  </property>
</Properties>
</file>